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755A" w14:textId="45265A42" w:rsidR="00F41BEE" w:rsidRDefault="00BB716C" w:rsidP="009F2912">
      <w:pPr>
        <w:pStyle w:val="Title"/>
      </w:pPr>
      <w:r>
        <w:t>Pragadeeshwaran D</w:t>
      </w:r>
    </w:p>
    <w:p w14:paraId="7B7FD030" w14:textId="3B4B69EA" w:rsidR="00F41BEE" w:rsidRDefault="00BB716C" w:rsidP="009E3475">
      <w:pPr>
        <w:pStyle w:val="Subtitle"/>
      </w:pPr>
      <w:r>
        <w:t>FRONT-END DEVELOPER</w:t>
      </w:r>
    </w:p>
    <w:p w14:paraId="74976327" w14:textId="7AB57D2B" w:rsidR="00003455" w:rsidRPr="00003455" w:rsidRDefault="00BB716C" w:rsidP="00BB716C">
      <w:pPr>
        <w:pStyle w:val="Heading1"/>
      </w:pPr>
      <w:r>
        <w:t xml:space="preserve">No22, </w:t>
      </w:r>
      <w:proofErr w:type="spellStart"/>
      <w:r>
        <w:t>krishna</w:t>
      </w:r>
      <w:proofErr w:type="spellEnd"/>
      <w:r>
        <w:t xml:space="preserve"> </w:t>
      </w:r>
      <w:proofErr w:type="spellStart"/>
      <w:r>
        <w:t>gardern</w:t>
      </w:r>
      <w:proofErr w:type="spellEnd"/>
      <w:r>
        <w:t xml:space="preserve">, Mc </w:t>
      </w:r>
      <w:proofErr w:type="spellStart"/>
      <w:r>
        <w:t>road,Thanjavur</w:t>
      </w:r>
      <w:proofErr w:type="spellEnd"/>
      <w:r>
        <w:t xml:space="preserve"> </w:t>
      </w:r>
      <w:r w:rsidR="00F41BEE" w:rsidRPr="00B5257D">
        <w:t>|</w:t>
      </w:r>
      <w:r w:rsidR="00F41BEE">
        <w:t xml:space="preserve"> </w:t>
      </w:r>
      <w:r>
        <w:t>9345901767</w:t>
      </w:r>
      <w:r w:rsidR="00F41BEE" w:rsidRPr="00B5257D">
        <w:t xml:space="preserve"> |</w:t>
      </w:r>
      <w:r>
        <w:t xml:space="preserve"> </w:t>
      </w:r>
      <w:hyperlink r:id="rId11" w:history="1">
        <w:r w:rsidRPr="00D14D5E">
          <w:rPr>
            <w:rStyle w:val="Hyperlink"/>
          </w:rPr>
          <w:t>pragadeeshwaran811@gmail.com</w:t>
        </w:r>
      </w:hyperlink>
      <w:r>
        <w:t xml:space="preserve"> |</w:t>
      </w:r>
      <w:hyperlink r:id="rId12" w:history="1">
        <w:r w:rsidRPr="00BB716C">
          <w:rPr>
            <w:rStyle w:val="Hyperlink"/>
          </w:rPr>
          <w:t xml:space="preserve"> </w:t>
        </w:r>
        <w:proofErr w:type="spellStart"/>
        <w:r w:rsidRPr="00BB716C">
          <w:rPr>
            <w:rStyle w:val="Hyperlink"/>
          </w:rPr>
          <w:t>LinkedIN</w:t>
        </w:r>
        <w:proofErr w:type="spellEnd"/>
      </w:hyperlink>
      <w:r>
        <w:t xml:space="preserve"> | </w:t>
      </w:r>
      <w:hyperlink r:id="rId13" w:history="1">
        <w:r w:rsidRPr="00BB716C">
          <w:rPr>
            <w:rStyle w:val="Hyperlink"/>
          </w:rPr>
          <w:t>GitHub</w:t>
        </w:r>
      </w:hyperlink>
      <w:r w:rsidRPr="00003455">
        <w:t xml:space="preserve"> </w:t>
      </w:r>
    </w:p>
    <w:p w14:paraId="6EC3C57A" w14:textId="77777777" w:rsidR="00F41BEE" w:rsidRDefault="008C4075" w:rsidP="006E0605">
      <w:pPr>
        <w:pStyle w:val="Heading1"/>
      </w:pPr>
      <w:sdt>
        <w:sdtPr>
          <w:id w:val="-736782104"/>
          <w:placeholder>
            <w:docPart w:val="635D02B3F7C744FA9A6964D9350125DC"/>
          </w:placeholder>
          <w:temporary/>
          <w:showingPlcHdr/>
          <w15:appearance w15:val="hidden"/>
        </w:sdtPr>
        <w:sdtEndPr/>
        <w:sdtContent>
          <w:r w:rsidR="00F41BEE">
            <w:t>Objective</w:t>
          </w:r>
        </w:sdtContent>
      </w:sdt>
    </w:p>
    <w:p w14:paraId="677BD25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0998608" wp14:editId="0CB7B5CE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36DA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13A4513" w14:textId="028F5632" w:rsidR="00003455" w:rsidRPr="00D84BA3" w:rsidRDefault="00D84BA3" w:rsidP="00D84BA3">
      <w:r w:rsidRPr="00D84BA3">
        <w:t>Dedicated and motivated recent graduate seeking an entry-level position to apply my skills in a dynamic environment while contributing to team success and gaining valuable industry experience.</w:t>
      </w:r>
    </w:p>
    <w:p w14:paraId="4378B881" w14:textId="77777777" w:rsidR="00F41BEE" w:rsidRDefault="008C4075" w:rsidP="006E0605">
      <w:pPr>
        <w:pStyle w:val="Heading1"/>
      </w:pPr>
      <w:sdt>
        <w:sdtPr>
          <w:id w:val="1513793667"/>
          <w:placeholder>
            <w:docPart w:val="AF427BCAD7274CB19BA23857979BC86B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094AF51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5696C06" wp14:editId="5861F72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8F26F1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35EEA1" w14:textId="726CE161" w:rsidR="00F41BEE" w:rsidRDefault="00D84BA3" w:rsidP="00D84BA3">
      <w:pPr>
        <w:pStyle w:val="Heading2"/>
      </w:pPr>
      <w:proofErr w:type="spellStart"/>
      <w:r>
        <w:t>V.S.B.college</w:t>
      </w:r>
      <w:proofErr w:type="spellEnd"/>
      <w:r>
        <w:t xml:space="preserve"> of engineering technical campus </w:t>
      </w:r>
      <w:r w:rsidR="00003455">
        <w:tab/>
      </w:r>
      <w:r>
        <w:t>2022-2026</w:t>
      </w:r>
    </w:p>
    <w:p w14:paraId="79108B86" w14:textId="73C778C8" w:rsidR="00003455" w:rsidRDefault="00D84BA3" w:rsidP="00003455">
      <w:r>
        <w:t xml:space="preserve">B.E(Computer Science Engineering) </w:t>
      </w:r>
    </w:p>
    <w:p w14:paraId="1C042B06" w14:textId="12D285CB" w:rsidR="00D84BA3" w:rsidRDefault="00D84BA3" w:rsidP="00003455"/>
    <w:p w14:paraId="1E0A7D19" w14:textId="65891E50" w:rsidR="00D84BA3" w:rsidRDefault="00B84FD7" w:rsidP="00003455">
      <w:pPr>
        <w:rPr>
          <w:rFonts w:asciiTheme="majorHAnsi" w:hAnsiTheme="majorHAnsi"/>
          <w:b/>
          <w:bCs/>
          <w:sz w:val="24"/>
          <w:szCs w:val="24"/>
        </w:rPr>
      </w:pPr>
      <w:r w:rsidRPr="00B84F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07646" wp14:editId="7D7027E3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905500" cy="7620"/>
                <wp:effectExtent l="0" t="0" r="19050" b="30480"/>
                <wp:wrapNone/>
                <wp:docPr id="14379975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8B3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95pt" to="46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84BA3" w:rsidRPr="00D84BA3">
        <w:rPr>
          <w:rFonts w:asciiTheme="majorHAnsi" w:hAnsiTheme="majorHAnsi"/>
          <w:b/>
          <w:bCs/>
          <w:sz w:val="24"/>
          <w:szCs w:val="24"/>
        </w:rPr>
        <w:t>P</w:t>
      </w:r>
      <w:r w:rsidR="00D84BA3">
        <w:rPr>
          <w:rFonts w:asciiTheme="majorHAnsi" w:hAnsiTheme="majorHAnsi"/>
          <w:b/>
          <w:bCs/>
          <w:sz w:val="24"/>
          <w:szCs w:val="24"/>
        </w:rPr>
        <w:t>roject</w:t>
      </w:r>
    </w:p>
    <w:p w14:paraId="580F3F1D" w14:textId="163BF1DD" w:rsidR="00D84BA3" w:rsidRDefault="00B84FD7" w:rsidP="00B84FD7">
      <w:pPr>
        <w:jc w:val="both"/>
        <w:rPr>
          <w:rFonts w:ascii="Arial" w:hAnsi="Arial" w:cs="Arial"/>
          <w:sz w:val="18"/>
          <w:szCs w:val="18"/>
        </w:rPr>
      </w:pPr>
      <w:r>
        <w:rPr>
          <w:rFonts w:asciiTheme="majorHAnsi" w:hAnsiTheme="majorHAnsi"/>
          <w:szCs w:val="20"/>
        </w:rPr>
        <w:t>1.</w:t>
      </w:r>
      <w:r w:rsidRPr="00B84FD7">
        <w:rPr>
          <w:rFonts w:asciiTheme="majorHAnsi" w:hAnsiTheme="majorHAnsi"/>
          <w:szCs w:val="20"/>
        </w:rPr>
        <w:t xml:space="preserve">portfolio : </w:t>
      </w:r>
      <w:r w:rsidRPr="00B84FD7">
        <w:rPr>
          <w:rFonts w:ascii="Arial" w:hAnsi="Arial" w:cs="Arial"/>
          <w:sz w:val="18"/>
          <w:szCs w:val="18"/>
        </w:rPr>
        <w:t>PERSONAL PORTFOLIO WEBSITE TO SHOWCASE</w:t>
      </w:r>
      <w:r w:rsidRPr="00B84FD7">
        <w:rPr>
          <w:rFonts w:ascii="Arial" w:hAnsi="Arial" w:cs="Arial"/>
          <w:sz w:val="18"/>
          <w:szCs w:val="18"/>
        </w:rPr>
        <w:t xml:space="preserve"> </w:t>
      </w:r>
      <w:r w:rsidRPr="00B84FD7">
        <w:rPr>
          <w:rFonts w:ascii="Arial" w:hAnsi="Arial" w:cs="Arial"/>
          <w:sz w:val="18"/>
          <w:szCs w:val="18"/>
        </w:rPr>
        <w:t>SKILLS AND PROJECTS, USING MODERN CSS ANIMATIONS</w:t>
      </w:r>
    </w:p>
    <w:p w14:paraId="653C1E5A" w14:textId="77777777" w:rsidR="00187190" w:rsidRPr="00187190" w:rsidRDefault="00B84FD7" w:rsidP="00187190">
      <w:pPr>
        <w:jc w:val="both"/>
        <w:rPr>
          <w:rFonts w:ascii="Arial" w:hAnsi="Arial" w:cs="Arial"/>
          <w:sz w:val="18"/>
          <w:szCs w:val="18"/>
        </w:rPr>
      </w:pPr>
      <w:r w:rsidRPr="00187190">
        <w:rPr>
          <w:rFonts w:asciiTheme="majorHAnsi" w:hAnsiTheme="majorHAnsi" w:cs="Arial"/>
          <w:szCs w:val="20"/>
        </w:rPr>
        <w:t>2</w:t>
      </w:r>
      <w:r w:rsidR="00187190" w:rsidRPr="00187190">
        <w:rPr>
          <w:rFonts w:asciiTheme="majorHAnsi" w:hAnsiTheme="majorHAnsi" w:cs="Arial"/>
          <w:szCs w:val="20"/>
        </w:rPr>
        <w:t>.Wheather reporting</w:t>
      </w:r>
      <w:r w:rsidR="00187190">
        <w:rPr>
          <w:rFonts w:asciiTheme="majorHAnsi" w:hAnsiTheme="majorHAnsi" w:cs="Arial"/>
          <w:szCs w:val="20"/>
        </w:rPr>
        <w:t xml:space="preserve"> : </w:t>
      </w:r>
      <w:r w:rsidR="00187190" w:rsidRPr="00187190">
        <w:rPr>
          <w:rFonts w:ascii="Arial" w:hAnsi="Arial" w:cs="Arial"/>
          <w:sz w:val="18"/>
          <w:szCs w:val="18"/>
        </w:rPr>
        <w:t>A RESPONSIVE WEBPAGE THAT DYNAMICALLY FETCHES AND</w:t>
      </w:r>
    </w:p>
    <w:p w14:paraId="0AAAFB35" w14:textId="4E6552DD" w:rsidR="00B84FD7" w:rsidRDefault="00187190" w:rsidP="00187190">
      <w:pPr>
        <w:jc w:val="both"/>
        <w:rPr>
          <w:rFonts w:ascii="Arial" w:hAnsi="Arial" w:cs="Arial"/>
          <w:sz w:val="18"/>
          <w:szCs w:val="18"/>
        </w:rPr>
      </w:pPr>
      <w:r w:rsidRPr="00187190">
        <w:rPr>
          <w:rFonts w:ascii="Arial" w:hAnsi="Arial" w:cs="Arial"/>
          <w:sz w:val="18"/>
          <w:szCs w:val="18"/>
        </w:rPr>
        <w:t>DISPLAYS REAL-TIME DATA</w:t>
      </w:r>
    </w:p>
    <w:p w14:paraId="0C1CEAC9" w14:textId="6B363C1E" w:rsidR="00187190" w:rsidRDefault="00187190" w:rsidP="00187190">
      <w:pPr>
        <w:jc w:val="both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>3.Chat application :</w:t>
      </w:r>
      <w:r w:rsidRPr="00187190">
        <w:t xml:space="preserve"> </w:t>
      </w:r>
      <w:r w:rsidRPr="00187190">
        <w:rPr>
          <w:rFonts w:ascii="Arial" w:hAnsi="Arial" w:cs="Arial"/>
          <w:sz w:val="18"/>
          <w:szCs w:val="18"/>
        </w:rPr>
        <w:t>DEVELOP A REAL-TIME CHAT APPLICATION ENABLING INSTANT MESSAGING</w:t>
      </w:r>
      <w:r w:rsidRPr="00187190">
        <w:rPr>
          <w:rFonts w:ascii="Arial" w:hAnsi="Arial" w:cs="Arial"/>
          <w:sz w:val="18"/>
          <w:szCs w:val="18"/>
        </w:rPr>
        <w:t xml:space="preserve"> </w:t>
      </w:r>
      <w:r w:rsidRPr="00187190">
        <w:rPr>
          <w:rFonts w:ascii="Arial" w:hAnsi="Arial" w:cs="Arial"/>
          <w:sz w:val="18"/>
          <w:szCs w:val="18"/>
        </w:rPr>
        <w:t>BETWEEN USERS WITH LOW LATENCY</w:t>
      </w:r>
    </w:p>
    <w:p w14:paraId="01ABDE4A" w14:textId="19A028E1" w:rsidR="00187190" w:rsidRDefault="00187190" w:rsidP="00187190">
      <w:pPr>
        <w:jc w:val="both"/>
        <w:rPr>
          <w:rFonts w:asciiTheme="majorHAnsi" w:hAnsiTheme="majorHAnsi" w:cs="Arial"/>
          <w:szCs w:val="20"/>
        </w:rPr>
      </w:pPr>
      <w:r>
        <w:rPr>
          <w:rFonts w:asciiTheme="majorHAnsi" w:hAnsiTheme="majorHAnsi" w:cs="Arial"/>
          <w:szCs w:val="20"/>
        </w:rPr>
        <w:t xml:space="preserve">All the projects are uploaded in </w:t>
      </w:r>
      <w:proofErr w:type="spellStart"/>
      <w:r>
        <w:rPr>
          <w:rFonts w:asciiTheme="majorHAnsi" w:hAnsiTheme="majorHAnsi" w:cs="Arial"/>
          <w:szCs w:val="20"/>
        </w:rPr>
        <w:t>github</w:t>
      </w:r>
      <w:proofErr w:type="spellEnd"/>
      <w:r>
        <w:rPr>
          <w:rFonts w:asciiTheme="majorHAnsi" w:hAnsiTheme="majorHAnsi" w:cs="Arial"/>
          <w:szCs w:val="20"/>
        </w:rPr>
        <w:t>.</w:t>
      </w:r>
    </w:p>
    <w:p w14:paraId="162C1359" w14:textId="326AC1A9" w:rsidR="00187190" w:rsidRPr="00187190" w:rsidRDefault="00187190" w:rsidP="0018719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42EE3" wp14:editId="4BBC4206">
                <wp:simplePos x="0" y="0"/>
                <wp:positionH relativeFrom="column">
                  <wp:posOffset>-7620</wp:posOffset>
                </wp:positionH>
                <wp:positionV relativeFrom="paragraph">
                  <wp:posOffset>261620</wp:posOffset>
                </wp:positionV>
                <wp:extent cx="5920740" cy="7620"/>
                <wp:effectExtent l="0" t="0" r="22860" b="30480"/>
                <wp:wrapNone/>
                <wp:docPr id="3585531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F9C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0.6pt" to="465.6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" strokecolor="#141414 [3204]" strokeweight="1pt">
                <v:stroke joinstyle="miter"/>
              </v:line>
            </w:pict>
          </mc:Fallback>
        </mc:AlternateContent>
      </w:r>
      <w:r w:rsidRPr="00187190">
        <w:rPr>
          <w:rFonts w:asciiTheme="majorHAnsi" w:hAnsiTheme="majorHAnsi" w:cs="Arial"/>
          <w:sz w:val="24"/>
          <w:szCs w:val="24"/>
        </w:rPr>
        <w:t>Certification</w:t>
      </w:r>
    </w:p>
    <w:p w14:paraId="7F372EF6" w14:textId="68E86DE1" w:rsidR="00187190" w:rsidRPr="008C4075" w:rsidRDefault="00187190" w:rsidP="00D52131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C4075">
        <w:rPr>
          <w:rFonts w:asciiTheme="minorHAnsi" w:hAnsiTheme="minorHAnsi" w:cstheme="minorHAnsi"/>
          <w:sz w:val="20"/>
          <w:szCs w:val="20"/>
        </w:rPr>
        <w:t>In the Domain of full stack</w:t>
      </w:r>
      <w:r w:rsidR="008C4075" w:rsidRPr="008C4075">
        <w:rPr>
          <w:rFonts w:asciiTheme="minorHAnsi" w:hAnsiTheme="minorHAnsi" w:cstheme="minorHAnsi"/>
          <w:sz w:val="20"/>
          <w:szCs w:val="20"/>
        </w:rPr>
        <w:t xml:space="preserve"> development</w:t>
      </w:r>
      <w:r w:rsidRPr="008C407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AC5893F" w14:textId="3A193D07" w:rsidR="00F41BEE" w:rsidRDefault="008C4075" w:rsidP="00187190">
      <w:r>
        <w:t xml:space="preserve">Attended </w:t>
      </w:r>
      <w:proofErr w:type="spellStart"/>
      <w:r>
        <w:t>a</w:t>
      </w:r>
      <w:proofErr w:type="spellEnd"/>
      <w:r>
        <w:t xml:space="preserve"> internship on Bangalore</w:t>
      </w:r>
    </w:p>
    <w:p w14:paraId="35267985" w14:textId="2D3851A6" w:rsidR="008C4075" w:rsidRDefault="008C4075" w:rsidP="00187190">
      <w:r>
        <w:t>Certification in full stack development.</w:t>
      </w:r>
    </w:p>
    <w:p w14:paraId="13D7FA18" w14:textId="143CCA01" w:rsidR="008C4075" w:rsidRPr="008C4075" w:rsidRDefault="008C4075" w:rsidP="00187190">
      <w:pPr>
        <w:rPr>
          <w:rFonts w:asciiTheme="majorHAnsi" w:hAnsiTheme="majorHAnsi"/>
          <w:sz w:val="24"/>
          <w:szCs w:val="24"/>
        </w:rPr>
      </w:pPr>
      <w:r w:rsidRPr="008C4075">
        <w:rPr>
          <w:rFonts w:asciiTheme="majorHAnsi" w:hAnsiTheme="majorHAnsi"/>
          <w:sz w:val="24"/>
          <w:szCs w:val="24"/>
        </w:rPr>
        <w:t>skills</w:t>
      </w:r>
    </w:p>
    <w:p w14:paraId="572EE93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15345E5" wp14:editId="32AD3AE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B2DD5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E420372" w14:textId="77777777" w:rsidR="008C4075" w:rsidRDefault="008C4075" w:rsidP="00F37140">
      <w:pPr>
        <w:pStyle w:val="ListBullet"/>
      </w:pPr>
      <w:r>
        <w:t xml:space="preserve">Programming skills : HTML5 | CSS 3 | </w:t>
      </w:r>
      <w:proofErr w:type="spellStart"/>
      <w:r>
        <w:t>Javascript</w:t>
      </w:r>
      <w:proofErr w:type="spellEnd"/>
    </w:p>
    <w:p w14:paraId="26F241D3" w14:textId="112EE809" w:rsidR="008C4075" w:rsidRDefault="008C4075" w:rsidP="008C4075">
      <w:pPr>
        <w:pStyle w:val="ListBullet"/>
        <w:numPr>
          <w:ilvl w:val="0"/>
          <w:numId w:val="0"/>
        </w:numPr>
        <w:ind w:left="288"/>
      </w:pPr>
    </w:p>
    <w:p w14:paraId="7CC99C1C" w14:textId="49BFF36B" w:rsidR="00F41BEE" w:rsidRDefault="008C4075" w:rsidP="00F37140">
      <w:pPr>
        <w:pStyle w:val="ListBullet"/>
      </w:pPr>
      <w:r>
        <w:t xml:space="preserve">Tools : Visual Studio code | GitHub | MS – Excel </w:t>
      </w:r>
    </w:p>
    <w:p w14:paraId="68573924" w14:textId="77777777" w:rsidR="008C4075" w:rsidRDefault="008C4075" w:rsidP="008C4075">
      <w:pPr>
        <w:pStyle w:val="ListBullet"/>
        <w:numPr>
          <w:ilvl w:val="0"/>
          <w:numId w:val="0"/>
        </w:numPr>
        <w:ind w:left="288"/>
      </w:pPr>
    </w:p>
    <w:p w14:paraId="5D76D202" w14:textId="62494767" w:rsidR="00F41BEE" w:rsidRDefault="008C4075" w:rsidP="008C4075">
      <w:pPr>
        <w:pStyle w:val="ListBullet"/>
      </w:pPr>
      <w:r>
        <w:t>Communication</w:t>
      </w:r>
    </w:p>
    <w:p w14:paraId="304527E4" w14:textId="77777777" w:rsidR="008C4075" w:rsidRDefault="008C4075" w:rsidP="008C4075">
      <w:pPr>
        <w:pStyle w:val="ListParagraph"/>
      </w:pPr>
    </w:p>
    <w:p w14:paraId="1EB3A77F" w14:textId="5A4E6251" w:rsidR="008C4075" w:rsidRDefault="008C4075" w:rsidP="008C4075">
      <w:pPr>
        <w:pStyle w:val="ListBullet"/>
      </w:pPr>
      <w:r>
        <w:t>Problem solving</w:t>
      </w:r>
    </w:p>
    <w:p w14:paraId="0C1F6312" w14:textId="77777777" w:rsidR="008C4075" w:rsidRDefault="008C4075" w:rsidP="008C4075">
      <w:pPr>
        <w:pStyle w:val="ListBullet"/>
        <w:numPr>
          <w:ilvl w:val="0"/>
          <w:numId w:val="0"/>
        </w:numPr>
      </w:pPr>
    </w:p>
    <w:p w14:paraId="32639009" w14:textId="77777777" w:rsidR="00F41BEE" w:rsidRDefault="008C4075" w:rsidP="00F37140">
      <w:pPr>
        <w:pStyle w:val="ListBullet"/>
      </w:pPr>
      <w:sdt>
        <w:sdtPr>
          <w:id w:val="1135608373"/>
          <w:placeholder>
            <w:docPart w:val="49178DAAD26D46AC8DAAA9B678D0844D"/>
          </w:placeholder>
          <w:temporary/>
          <w:showingPlcHdr/>
          <w15:appearance w15:val="hidden"/>
        </w:sdtPr>
        <w:sdtEndPr/>
        <w:sdtContent>
          <w:r w:rsidR="00F41BEE">
            <w:t>Leadership</w:t>
          </w:r>
        </w:sdtContent>
      </w:sdt>
      <w:r w:rsidR="00F41BEE">
        <w:t xml:space="preserve"> </w:t>
      </w:r>
    </w:p>
    <w:sectPr w:rsidR="00F41BEE" w:rsidSect="00ED59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6BD83" w14:textId="77777777" w:rsidR="00BB716C" w:rsidRDefault="00BB716C">
      <w:pPr>
        <w:spacing w:after="0"/>
      </w:pPr>
      <w:r>
        <w:separator/>
      </w:r>
    </w:p>
  </w:endnote>
  <w:endnote w:type="continuationSeparator" w:id="0">
    <w:p w14:paraId="6B8847B5" w14:textId="77777777" w:rsidR="00BB716C" w:rsidRDefault="00BB716C">
      <w:pPr>
        <w:spacing w:after="0"/>
      </w:pPr>
      <w:r>
        <w:continuationSeparator/>
      </w:r>
    </w:p>
  </w:endnote>
  <w:endnote w:type="continuationNotice" w:id="1">
    <w:p w14:paraId="7100285E" w14:textId="77777777" w:rsidR="00BB716C" w:rsidRDefault="00BB716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9131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3FF3F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1F53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262CD" w14:textId="77777777" w:rsidR="00BB716C" w:rsidRDefault="00BB716C">
      <w:pPr>
        <w:spacing w:after="0"/>
      </w:pPr>
      <w:r>
        <w:separator/>
      </w:r>
    </w:p>
  </w:footnote>
  <w:footnote w:type="continuationSeparator" w:id="0">
    <w:p w14:paraId="147CEAB3" w14:textId="77777777" w:rsidR="00BB716C" w:rsidRDefault="00BB716C">
      <w:pPr>
        <w:spacing w:after="0"/>
      </w:pPr>
      <w:r>
        <w:continuationSeparator/>
      </w:r>
    </w:p>
  </w:footnote>
  <w:footnote w:type="continuationNotice" w:id="1">
    <w:p w14:paraId="3B2CEEEC" w14:textId="77777777" w:rsidR="00BB716C" w:rsidRDefault="00BB716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6022C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3DF90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8EE66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7B53C0"/>
    <w:multiLevelType w:val="hybridMultilevel"/>
    <w:tmpl w:val="721AAA5E"/>
    <w:lvl w:ilvl="0" w:tplc="5D0AD10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1647661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6C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0E4FE9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8719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C4075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4FD7"/>
    <w:rsid w:val="00B86516"/>
    <w:rsid w:val="00BB273E"/>
    <w:rsid w:val="00BB716C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BA3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05C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B7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ragadeeshwaran0811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ragadeeshwaran-dhandapani-306664273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agadeeshwaran811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g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5D02B3F7C744FA9A6964D935012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04208-8B9B-4F13-9517-5DD81D9FE5AF}"/>
      </w:docPartPr>
      <w:docPartBody>
        <w:p w:rsidR="00BF160F" w:rsidRDefault="00BF160F">
          <w:pPr>
            <w:pStyle w:val="635D02B3F7C744FA9A6964D9350125DC"/>
          </w:pPr>
          <w:r>
            <w:t>Objective</w:t>
          </w:r>
        </w:p>
      </w:docPartBody>
    </w:docPart>
    <w:docPart>
      <w:docPartPr>
        <w:name w:val="AF427BCAD7274CB19BA23857979BC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ADE04-0834-46D9-A23D-DC0B931FE587}"/>
      </w:docPartPr>
      <w:docPartBody>
        <w:p w:rsidR="00BF160F" w:rsidRDefault="00BF160F">
          <w:pPr>
            <w:pStyle w:val="AF427BCAD7274CB19BA23857979BC86B"/>
          </w:pPr>
          <w:r>
            <w:t>Education</w:t>
          </w:r>
        </w:p>
      </w:docPartBody>
    </w:docPart>
    <w:docPart>
      <w:docPartPr>
        <w:name w:val="49178DAAD26D46AC8DAAA9B678D0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F6E3A-B68B-491C-92E6-FBFA16A60D42}"/>
      </w:docPartPr>
      <w:docPartBody>
        <w:p w:rsidR="00BF160F" w:rsidRDefault="00BF160F">
          <w:pPr>
            <w:pStyle w:val="49178DAAD26D46AC8DAAA9B678D0844D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0F"/>
    <w:rsid w:val="000E4FE9"/>
    <w:rsid w:val="00B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7D70A5AFF4FD682914C3C049314D3">
    <w:name w:val="FC37D70A5AFF4FD682914C3C049314D3"/>
  </w:style>
  <w:style w:type="paragraph" w:customStyle="1" w:styleId="F78E3E0044AD4F4499627945D3A0DD00">
    <w:name w:val="F78E3E0044AD4F4499627945D3A0DD00"/>
  </w:style>
  <w:style w:type="paragraph" w:customStyle="1" w:styleId="8AC33B40340F45CA99813C4196518ED4">
    <w:name w:val="8AC33B40340F45CA99813C4196518ED4"/>
  </w:style>
  <w:style w:type="paragraph" w:customStyle="1" w:styleId="FDD0237EF6764476B629627499F44062">
    <w:name w:val="FDD0237EF6764476B629627499F44062"/>
  </w:style>
  <w:style w:type="paragraph" w:customStyle="1" w:styleId="18D6D2D221AD4CD689FC85981E278125">
    <w:name w:val="18D6D2D221AD4CD689FC85981E278125"/>
  </w:style>
  <w:style w:type="paragraph" w:customStyle="1" w:styleId="635D02B3F7C744FA9A6964D9350125DC">
    <w:name w:val="635D02B3F7C744FA9A6964D9350125DC"/>
  </w:style>
  <w:style w:type="paragraph" w:customStyle="1" w:styleId="0AB3412863F04CE3A34C05D60786B3C6">
    <w:name w:val="0AB3412863F04CE3A34C05D60786B3C6"/>
  </w:style>
  <w:style w:type="paragraph" w:customStyle="1" w:styleId="3DF6BD7121724178A7B3DDF6BAC082E3">
    <w:name w:val="3DF6BD7121724178A7B3DDF6BAC082E3"/>
  </w:style>
  <w:style w:type="paragraph" w:customStyle="1" w:styleId="BB31558485604E26AFD8B77F960ED20E">
    <w:name w:val="BB31558485604E26AFD8B77F960ED20E"/>
  </w:style>
  <w:style w:type="paragraph" w:customStyle="1" w:styleId="E94E0D816C32417E8A10E65EF6A1C313">
    <w:name w:val="E94E0D816C32417E8A10E65EF6A1C313"/>
  </w:style>
  <w:style w:type="paragraph" w:customStyle="1" w:styleId="C4E92DD9A31C411BBD3E286DBABC8DAF">
    <w:name w:val="C4E92DD9A31C411BBD3E286DBABC8DAF"/>
  </w:style>
  <w:style w:type="paragraph" w:customStyle="1" w:styleId="D96796CFD04F4ADA8C20A133E30DA654">
    <w:name w:val="D96796CFD04F4ADA8C20A133E30DA654"/>
  </w:style>
  <w:style w:type="paragraph" w:customStyle="1" w:styleId="DAA7036152184CF7A993BB9431A44190">
    <w:name w:val="DAA7036152184CF7A993BB9431A44190"/>
  </w:style>
  <w:style w:type="paragraph" w:customStyle="1" w:styleId="B4BF999C90BB44769CC62BCB9B496983">
    <w:name w:val="B4BF999C90BB44769CC62BCB9B496983"/>
  </w:style>
  <w:style w:type="paragraph" w:customStyle="1" w:styleId="02E05A5750524553B921FF54BE910CB9">
    <w:name w:val="02E05A5750524553B921FF54BE910CB9"/>
  </w:style>
  <w:style w:type="paragraph" w:customStyle="1" w:styleId="41733EF25F3C47639E0F3C4AC376FDEE">
    <w:name w:val="41733EF25F3C47639E0F3C4AC376FDEE"/>
  </w:style>
  <w:style w:type="paragraph" w:customStyle="1" w:styleId="1282E3F44BC74F55ACA145289CC4EAB3">
    <w:name w:val="1282E3F44BC74F55ACA145289CC4EAB3"/>
  </w:style>
  <w:style w:type="paragraph" w:customStyle="1" w:styleId="F4DA9F4FC0444572B73DF67F2C187F48">
    <w:name w:val="F4DA9F4FC0444572B73DF67F2C187F48"/>
  </w:style>
  <w:style w:type="paragraph" w:customStyle="1" w:styleId="B3405C9D7CF6487EA62609137190548E">
    <w:name w:val="B3405C9D7CF6487EA62609137190548E"/>
  </w:style>
  <w:style w:type="paragraph" w:customStyle="1" w:styleId="628F4279348F4548BEE2FA16BBE9A9CB">
    <w:name w:val="628F4279348F4548BEE2FA16BBE9A9CB"/>
  </w:style>
  <w:style w:type="paragraph" w:customStyle="1" w:styleId="AF427BCAD7274CB19BA23857979BC86B">
    <w:name w:val="AF427BCAD7274CB19BA23857979BC86B"/>
  </w:style>
  <w:style w:type="paragraph" w:customStyle="1" w:styleId="9A4C73F1186D492E938398E52AEAC48E">
    <w:name w:val="9A4C73F1186D492E938398E52AEAC48E"/>
  </w:style>
  <w:style w:type="paragraph" w:customStyle="1" w:styleId="8530695DE7BA430A9F4EB6AC60DA5C80">
    <w:name w:val="8530695DE7BA430A9F4EB6AC60DA5C80"/>
  </w:style>
  <w:style w:type="paragraph" w:customStyle="1" w:styleId="12A61D3ADA2C4F278B967B7E98974D71">
    <w:name w:val="12A61D3ADA2C4F278B967B7E98974D71"/>
  </w:style>
  <w:style w:type="paragraph" w:customStyle="1" w:styleId="2AA556AB6AA64A588DF952ECC05DEF98">
    <w:name w:val="2AA556AB6AA64A588DF952ECC05DEF98"/>
  </w:style>
  <w:style w:type="paragraph" w:customStyle="1" w:styleId="CF9A175E53AC45CABD61E1E020A2DC6A">
    <w:name w:val="CF9A175E53AC45CABD61E1E020A2DC6A"/>
  </w:style>
  <w:style w:type="paragraph" w:customStyle="1" w:styleId="8209CE95F2324C3D8A03E669545780B3">
    <w:name w:val="8209CE95F2324C3D8A03E669545780B3"/>
  </w:style>
  <w:style w:type="paragraph" w:customStyle="1" w:styleId="D3763AD5BACE4B239B8F33B91E41C8D6">
    <w:name w:val="D3763AD5BACE4B239B8F33B91E41C8D6"/>
  </w:style>
  <w:style w:type="paragraph" w:customStyle="1" w:styleId="F89E49D939C74D3BB29E2C1D7D9F6344">
    <w:name w:val="F89E49D939C74D3BB29E2C1D7D9F6344"/>
  </w:style>
  <w:style w:type="paragraph" w:customStyle="1" w:styleId="50CF4AC3A72642F2BD918FC355A2BDBC">
    <w:name w:val="50CF4AC3A72642F2BD918FC355A2BDBC"/>
  </w:style>
  <w:style w:type="paragraph" w:customStyle="1" w:styleId="299B9B031358435598A95CC5A0798896">
    <w:name w:val="299B9B031358435598A95CC5A0798896"/>
  </w:style>
  <w:style w:type="paragraph" w:customStyle="1" w:styleId="8CB36381FCDD4F8895BA79ABD4DFF43E">
    <w:name w:val="8CB36381FCDD4F8895BA79ABD4DFF43E"/>
  </w:style>
  <w:style w:type="paragraph" w:customStyle="1" w:styleId="741628FF5C1441B5B553F61DAB9C3A3E">
    <w:name w:val="741628FF5C1441B5B553F61DAB9C3A3E"/>
  </w:style>
  <w:style w:type="paragraph" w:customStyle="1" w:styleId="49178DAAD26D46AC8DAAA9B678D0844D">
    <w:name w:val="49178DAAD26D46AC8DAAA9B678D08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2025-06-27T16:59:00Z</dcterms:created>
  <dcterms:modified xsi:type="dcterms:W3CDTF">2025-06-27T17:56:00Z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